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26504D" w:rsidRDefault="008A3A24" w:rsidP="008A3A24">
      <w:pPr>
        <w:pStyle w:val="Title"/>
      </w:pPr>
      <w:bookmarkStart w:id="0" w:name="_Hlk487785372"/>
      <w:bookmarkEnd w:id="0"/>
      <w:r>
        <w:t>Bio48</w:t>
      </w:r>
    </w:p>
    <w:tbl>
      <w:tblPr>
        <w:tblpPr w:leftFromText="180" w:rightFromText="180" w:vertAnchor="page" w:horzAnchor="page" w:tblpX="6361" w:tblpY="10341"/>
        <w:tblW w:w="0" w:type="auto"/>
        <w:tblLayout w:type="fixed"/>
        <w:tblLook w:val="0600" w:firstRow="0" w:lastRow="0" w:firstColumn="0" w:lastColumn="0" w:noHBand="1" w:noVBand="1"/>
      </w:tblPr>
      <w:tblGrid>
        <w:gridCol w:w="5185"/>
      </w:tblGrid>
      <w:tr w:rsidR="008A3A24" w:rsidRPr="007A14EF" w:rsidTr="000B7A70">
        <w:trPr>
          <w:trHeight w:val="1408"/>
        </w:trPr>
        <w:tc>
          <w:tcPr>
            <w:tcW w:w="5185" w:type="dxa"/>
          </w:tcPr>
          <w:p w:rsidR="008A3A24" w:rsidRPr="007A14EF" w:rsidRDefault="008A3A24" w:rsidP="008A3A24">
            <w:pPr>
              <w:spacing w:line="240" w:lineRule="auto"/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</w:pPr>
          </w:p>
        </w:tc>
      </w:tr>
    </w:tbl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Sama Medhat Farouk</w:t>
      </w:r>
      <w:r>
        <w:rPr>
          <w:rFonts w:ascii="Arabic Typesetting" w:hAnsi="Arabic Typesetting" w:cs="Arabic Typesetting"/>
          <w:sz w:val="72"/>
          <w:szCs w:val="72"/>
        </w:rPr>
        <w:t xml:space="preserve"> Nasr</w:t>
      </w:r>
    </w:p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20191701106</w:t>
      </w:r>
    </w:p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Youmna Atef Abd-Elmonem</w:t>
      </w:r>
    </w:p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20191701264</w:t>
      </w:r>
    </w:p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Nouran Ahmed Ibrahim</w:t>
      </w:r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  <w:r w:rsidRPr="008A3A24">
        <w:rPr>
          <w:rFonts w:ascii="Arabic Typesetting" w:hAnsi="Arabic Typesetting" w:cs="Arabic Typesetting"/>
          <w:sz w:val="72"/>
          <w:szCs w:val="72"/>
        </w:rPr>
        <w:t>20191701241</w:t>
      </w:r>
      <w:bookmarkStart w:id="1" w:name="_GoBack"/>
      <w:bookmarkEnd w:id="1"/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Pr="008A3A24" w:rsidRDefault="008A3A24" w:rsidP="008A3A24">
      <w:pPr>
        <w:pStyle w:val="Heading1"/>
        <w:rPr>
          <w:rFonts w:ascii="Arabic Typesetting" w:hAnsi="Arabic Typesetting" w:cs="Arabic Typesetting"/>
          <w:sz w:val="72"/>
          <w:szCs w:val="72"/>
        </w:rPr>
      </w:pPr>
    </w:p>
    <w:p w:rsidR="008A3A24" w:rsidRDefault="008A3A24" w:rsidP="0026504D">
      <w:pPr>
        <w:pStyle w:val="Heading1"/>
      </w:pPr>
    </w:p>
    <w:p w:rsidR="0026484A" w:rsidRPr="0026504D" w:rsidRDefault="008A3A24" w:rsidP="0026504D">
      <w:pPr>
        <w:pStyle w:val="Heading1-PageBreak"/>
      </w:pPr>
      <w:r>
        <w:lastRenderedPageBreak/>
        <w:t>B</w:t>
      </w:r>
      <w:r>
        <w:t>est accuracy</w:t>
      </w:r>
    </w:p>
    <w:p w:rsidR="00457BEB" w:rsidRDefault="00457BEB" w:rsidP="00B538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9358CE" w:rsidTr="009358CE">
        <w:tc>
          <w:tcPr>
            <w:tcW w:w="1335" w:type="dxa"/>
          </w:tcPr>
          <w:p w:rsidR="009358CE" w:rsidRDefault="009358CE" w:rsidP="00B53817">
            <w:r>
              <w:t xml:space="preserve">Activation </w:t>
            </w:r>
            <w:r>
              <w:t xml:space="preserve"> </w:t>
            </w:r>
            <w:r>
              <w:t>Function</w:t>
            </w:r>
          </w:p>
        </w:tc>
        <w:tc>
          <w:tcPr>
            <w:tcW w:w="1335" w:type="dxa"/>
          </w:tcPr>
          <w:p w:rsidR="009358CE" w:rsidRDefault="009358CE" w:rsidP="00B53817">
            <w:r>
              <w:t>Train Accuracy</w:t>
            </w:r>
          </w:p>
        </w:tc>
        <w:tc>
          <w:tcPr>
            <w:tcW w:w="1336" w:type="dxa"/>
          </w:tcPr>
          <w:p w:rsidR="009358CE" w:rsidRDefault="009358CE" w:rsidP="00B53817">
            <w:r>
              <w:t>Test Accuracy</w:t>
            </w:r>
          </w:p>
        </w:tc>
        <w:tc>
          <w:tcPr>
            <w:tcW w:w="1336" w:type="dxa"/>
          </w:tcPr>
          <w:p w:rsidR="009358CE" w:rsidRDefault="009358CE" w:rsidP="00B53817">
            <w:r>
              <w:t>LR</w:t>
            </w:r>
          </w:p>
        </w:tc>
        <w:tc>
          <w:tcPr>
            <w:tcW w:w="1336" w:type="dxa"/>
          </w:tcPr>
          <w:p w:rsidR="009358CE" w:rsidRDefault="009358CE" w:rsidP="00B53817">
            <w:r>
              <w:t>Epochs</w:t>
            </w:r>
          </w:p>
        </w:tc>
        <w:tc>
          <w:tcPr>
            <w:tcW w:w="1336" w:type="dxa"/>
          </w:tcPr>
          <w:p w:rsidR="009358CE" w:rsidRDefault="009358CE" w:rsidP="00B53817">
            <w:r>
              <w:t>Layers</w:t>
            </w:r>
          </w:p>
        </w:tc>
        <w:tc>
          <w:tcPr>
            <w:tcW w:w="1336" w:type="dxa"/>
          </w:tcPr>
          <w:p w:rsidR="009358CE" w:rsidRPr="009358CE" w:rsidRDefault="009358CE" w:rsidP="009358CE">
            <w:r>
              <w:t xml:space="preserve">Hidden </w:t>
            </w:r>
            <w:r w:rsidRPr="009358CE">
              <w:t>neurons</w:t>
            </w:r>
          </w:p>
          <w:p w:rsidR="009358CE" w:rsidRDefault="009358CE" w:rsidP="00B53817"/>
        </w:tc>
      </w:tr>
      <w:tr w:rsidR="009358CE" w:rsidTr="009358CE">
        <w:tc>
          <w:tcPr>
            <w:tcW w:w="1335" w:type="dxa"/>
          </w:tcPr>
          <w:p w:rsidR="009358CE" w:rsidRDefault="009358CE" w:rsidP="00B53817">
            <w:r>
              <w:t>Sigmoid</w:t>
            </w:r>
          </w:p>
          <w:p w:rsidR="009358CE" w:rsidRDefault="009358CE" w:rsidP="00B53817"/>
        </w:tc>
        <w:tc>
          <w:tcPr>
            <w:tcW w:w="1335" w:type="dxa"/>
          </w:tcPr>
          <w:p w:rsidR="009358CE" w:rsidRDefault="009358CE" w:rsidP="00B53817"/>
        </w:tc>
        <w:tc>
          <w:tcPr>
            <w:tcW w:w="1336" w:type="dxa"/>
          </w:tcPr>
          <w:p w:rsidR="009358CE" w:rsidRDefault="009358CE" w:rsidP="00B53817"/>
        </w:tc>
        <w:tc>
          <w:tcPr>
            <w:tcW w:w="1336" w:type="dxa"/>
          </w:tcPr>
          <w:p w:rsidR="009358CE" w:rsidRDefault="009358CE" w:rsidP="00B53817">
            <w:r>
              <w:t>0.1</w:t>
            </w:r>
          </w:p>
        </w:tc>
        <w:tc>
          <w:tcPr>
            <w:tcW w:w="1336" w:type="dxa"/>
          </w:tcPr>
          <w:p w:rsidR="009358CE" w:rsidRDefault="009358CE" w:rsidP="00B53817">
            <w:r>
              <w:t>1000</w:t>
            </w:r>
          </w:p>
        </w:tc>
        <w:tc>
          <w:tcPr>
            <w:tcW w:w="1336" w:type="dxa"/>
          </w:tcPr>
          <w:p w:rsidR="009358CE" w:rsidRDefault="009358CE" w:rsidP="00B53817">
            <w:r>
              <w:t>2</w:t>
            </w:r>
          </w:p>
        </w:tc>
        <w:tc>
          <w:tcPr>
            <w:tcW w:w="1336" w:type="dxa"/>
          </w:tcPr>
          <w:p w:rsidR="009358CE" w:rsidRDefault="009358CE" w:rsidP="00B53817">
            <w:r>
              <w:t>4 , 3</w:t>
            </w:r>
          </w:p>
        </w:tc>
      </w:tr>
      <w:tr w:rsidR="009358CE" w:rsidTr="009358CE">
        <w:tc>
          <w:tcPr>
            <w:tcW w:w="1335" w:type="dxa"/>
          </w:tcPr>
          <w:p w:rsidR="009358CE" w:rsidRDefault="009358CE" w:rsidP="00B53817"/>
        </w:tc>
        <w:tc>
          <w:tcPr>
            <w:tcW w:w="1335" w:type="dxa"/>
          </w:tcPr>
          <w:p w:rsidR="009358CE" w:rsidRDefault="009358CE" w:rsidP="00B53817"/>
        </w:tc>
        <w:tc>
          <w:tcPr>
            <w:tcW w:w="1336" w:type="dxa"/>
          </w:tcPr>
          <w:p w:rsidR="009358CE" w:rsidRDefault="009358CE" w:rsidP="00B53817"/>
        </w:tc>
        <w:tc>
          <w:tcPr>
            <w:tcW w:w="1336" w:type="dxa"/>
          </w:tcPr>
          <w:p w:rsidR="009358CE" w:rsidRDefault="009358CE" w:rsidP="00B53817"/>
        </w:tc>
        <w:tc>
          <w:tcPr>
            <w:tcW w:w="1336" w:type="dxa"/>
          </w:tcPr>
          <w:p w:rsidR="009358CE" w:rsidRDefault="009358CE" w:rsidP="00B53817"/>
        </w:tc>
        <w:tc>
          <w:tcPr>
            <w:tcW w:w="1336" w:type="dxa"/>
          </w:tcPr>
          <w:p w:rsidR="009358CE" w:rsidRDefault="009358CE" w:rsidP="00B53817"/>
        </w:tc>
        <w:tc>
          <w:tcPr>
            <w:tcW w:w="1336" w:type="dxa"/>
          </w:tcPr>
          <w:p w:rsidR="009358CE" w:rsidRDefault="009358CE" w:rsidP="00B53817"/>
        </w:tc>
      </w:tr>
    </w:tbl>
    <w:p w:rsidR="009358CE" w:rsidRPr="00B53817" w:rsidRDefault="009358CE" w:rsidP="00B53817"/>
    <w:sectPr w:rsidR="009358CE" w:rsidRPr="00B53817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B9E" w:rsidRDefault="000D2B9E">
      <w:pPr>
        <w:spacing w:line="240" w:lineRule="auto"/>
      </w:pPr>
      <w:r>
        <w:separator/>
      </w:r>
    </w:p>
  </w:endnote>
  <w:endnote w:type="continuationSeparator" w:id="0">
    <w:p w:rsidR="000D2B9E" w:rsidRDefault="000D2B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B9E" w:rsidRDefault="000D2B9E">
      <w:pPr>
        <w:spacing w:line="240" w:lineRule="auto"/>
      </w:pPr>
      <w:r>
        <w:separator/>
      </w:r>
    </w:p>
  </w:footnote>
  <w:footnote w:type="continuationSeparator" w:id="0">
    <w:p w:rsidR="000D2B9E" w:rsidRDefault="000D2B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24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2B9E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455C"/>
    <w:rsid w:val="008360A8"/>
    <w:rsid w:val="008416E0"/>
    <w:rsid w:val="00853E64"/>
    <w:rsid w:val="00895251"/>
    <w:rsid w:val="00897BFF"/>
    <w:rsid w:val="008A3A24"/>
    <w:rsid w:val="008C61B9"/>
    <w:rsid w:val="00912477"/>
    <w:rsid w:val="009139AF"/>
    <w:rsid w:val="009358CE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7EBD9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  <w:style w:type="paragraph" w:customStyle="1" w:styleId="DecimalAligned">
    <w:name w:val="Decimal Aligned"/>
    <w:basedOn w:val="Normal"/>
    <w:uiPriority w:val="40"/>
    <w:qFormat/>
    <w:rsid w:val="009358CE"/>
    <w:pPr>
      <w:tabs>
        <w:tab w:val="decimal" w:pos="360"/>
      </w:tabs>
      <w:spacing w:before="0" w:after="200" w:line="276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2022-12-02T20:03:00Z</dcterms:created>
  <dcterms:modified xsi:type="dcterms:W3CDTF">2022-12-02T20:43:00Z</dcterms:modified>
</cp:coreProperties>
</file>